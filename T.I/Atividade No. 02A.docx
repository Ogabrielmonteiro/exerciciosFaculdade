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F459F" w14:textId="77777777" w:rsidR="008E7B61" w:rsidRDefault="008E7B61" w:rsidP="00300C51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650"/>
        <w:gridCol w:w="2807"/>
      </w:tblGrid>
      <w:tr w:rsidR="00B025BC" w14:paraId="5DF63E55" w14:textId="77777777" w:rsidTr="00444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449E9D55" w14:textId="77777777" w:rsidR="00B025BC" w:rsidRPr="008E7B61" w:rsidRDefault="00B025BC" w:rsidP="005904A8">
            <w:pPr>
              <w:rPr>
                <w:rFonts w:asciiTheme="majorHAnsi" w:hAnsiTheme="majorHAnsi"/>
                <w:sz w:val="24"/>
                <w:szCs w:val="24"/>
              </w:rPr>
            </w:pPr>
            <w:r w:rsidRPr="008E7B61">
              <w:rPr>
                <w:rFonts w:asciiTheme="majorHAnsi" w:hAnsiTheme="majorHAnsi"/>
                <w:sz w:val="24"/>
                <w:szCs w:val="24"/>
              </w:rPr>
              <w:t>NOME COMPLETO</w:t>
            </w:r>
          </w:p>
        </w:tc>
        <w:tc>
          <w:tcPr>
            <w:tcW w:w="2807" w:type="dxa"/>
          </w:tcPr>
          <w:p w14:paraId="1406A50A" w14:textId="77777777" w:rsidR="00B025BC" w:rsidRPr="008E7B61" w:rsidRDefault="00B025BC" w:rsidP="00590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</w:t>
            </w:r>
          </w:p>
        </w:tc>
      </w:tr>
      <w:tr w:rsidR="00B025BC" w14:paraId="0D9B771E" w14:textId="77777777" w:rsidTr="00444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4AC22A94" w14:textId="497A4E26" w:rsidR="00B025BC" w:rsidRDefault="00E65F81" w:rsidP="005904A8">
            <w:r>
              <w:t>Gabriel Monteiro Rocha Braz da Silva</w:t>
            </w:r>
          </w:p>
        </w:tc>
        <w:tc>
          <w:tcPr>
            <w:tcW w:w="2807" w:type="dxa"/>
          </w:tcPr>
          <w:p w14:paraId="15E85898" w14:textId="31956C02" w:rsidR="00B025BC" w:rsidRDefault="00E65F81" w:rsidP="00590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5F81">
              <w:t>01202012</w:t>
            </w:r>
          </w:p>
        </w:tc>
      </w:tr>
    </w:tbl>
    <w:p w14:paraId="203580B5" w14:textId="77777777" w:rsidR="00E45BD2" w:rsidRDefault="00E45BD2" w:rsidP="00E45BD2"/>
    <w:p w14:paraId="3F976C2E" w14:textId="77777777" w:rsidR="006A7583" w:rsidRPr="00E27A70" w:rsidRDefault="006A7583" w:rsidP="006A7583">
      <w:pPr>
        <w:numPr>
          <w:ilvl w:val="0"/>
          <w:numId w:val="16"/>
        </w:numPr>
        <w:rPr>
          <w:color w:val="auto"/>
        </w:rPr>
      </w:pPr>
      <w:r w:rsidRPr="00E27A70">
        <w:rPr>
          <w:color w:val="auto"/>
        </w:rPr>
        <w:t xml:space="preserve">O que você deseja fazer em casa que tem relação com Tecnologia? </w:t>
      </w:r>
    </w:p>
    <w:p w14:paraId="2F1E050B" w14:textId="77777777" w:rsidR="00033910" w:rsidRPr="00E27A70" w:rsidRDefault="00033910" w:rsidP="00FF2F12">
      <w:pPr>
        <w:jc w:val="both"/>
        <w:rPr>
          <w:rFonts w:ascii="Verdana" w:hAnsi="Verdana"/>
          <w:color w:val="auto"/>
        </w:rPr>
      </w:pPr>
    </w:p>
    <w:tbl>
      <w:tblPr>
        <w:tblStyle w:val="Tabeladorelatriodestatus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27A70" w:rsidRPr="00E27A70" w14:paraId="30DF0C71" w14:textId="77777777" w:rsidTr="00983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67" w:type="dxa"/>
          </w:tcPr>
          <w:p w14:paraId="17B25E79" w14:textId="0E6990EE" w:rsidR="00E65F81" w:rsidRPr="00E27A70" w:rsidRDefault="00E65F81" w:rsidP="00E65F81">
            <w:pPr>
              <w:jc w:val="both"/>
              <w:rPr>
                <w:rFonts w:ascii="Verdana" w:hAnsi="Verdana"/>
                <w:color w:val="auto"/>
              </w:rPr>
            </w:pPr>
          </w:p>
        </w:tc>
      </w:tr>
      <w:tr w:rsidR="00E27A70" w:rsidRPr="00E27A70" w14:paraId="5C1EFACB" w14:textId="77777777" w:rsidTr="009836E1">
        <w:tc>
          <w:tcPr>
            <w:tcW w:w="10467" w:type="dxa"/>
          </w:tcPr>
          <w:p w14:paraId="5FC9CF35" w14:textId="23D49F0B" w:rsidR="00E65F81" w:rsidRPr="00E27A70" w:rsidRDefault="00E27A70" w:rsidP="00E65F81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>Montar meu setup tecnológico, com equipamentos e periféricos, e automatizar meu</w:t>
            </w:r>
            <w:r>
              <w:rPr>
                <w:rFonts w:ascii="Verdana" w:hAnsi="Verdana"/>
                <w:color w:val="auto"/>
              </w:rPr>
              <w:t xml:space="preserve"> quarto.</w:t>
            </w:r>
          </w:p>
        </w:tc>
      </w:tr>
      <w:tr w:rsidR="00E27A70" w:rsidRPr="00E27A70" w14:paraId="55F52925" w14:textId="77777777" w:rsidTr="001C6A1D">
        <w:trPr>
          <w:trHeight w:val="56"/>
        </w:trPr>
        <w:tc>
          <w:tcPr>
            <w:tcW w:w="10467" w:type="dxa"/>
          </w:tcPr>
          <w:p w14:paraId="238F9288" w14:textId="77777777" w:rsidR="00E65F81" w:rsidRPr="00E27A70" w:rsidRDefault="00E65F81" w:rsidP="00E65F81">
            <w:pPr>
              <w:jc w:val="both"/>
              <w:rPr>
                <w:rFonts w:ascii="Verdana" w:hAnsi="Verdana"/>
                <w:color w:val="auto"/>
              </w:rPr>
            </w:pPr>
          </w:p>
        </w:tc>
      </w:tr>
      <w:tr w:rsidR="00E27A70" w:rsidRPr="00E27A70" w14:paraId="01268360" w14:textId="77777777" w:rsidTr="009836E1">
        <w:tc>
          <w:tcPr>
            <w:tcW w:w="10467" w:type="dxa"/>
          </w:tcPr>
          <w:p w14:paraId="3938640E" w14:textId="77777777" w:rsidR="00E65F81" w:rsidRPr="00E27A70" w:rsidRDefault="00E65F81" w:rsidP="00E65F81">
            <w:pPr>
              <w:jc w:val="both"/>
              <w:rPr>
                <w:rFonts w:ascii="Verdana" w:hAnsi="Verdana"/>
                <w:color w:val="auto"/>
              </w:rPr>
            </w:pPr>
          </w:p>
          <w:p w14:paraId="43635157" w14:textId="77777777" w:rsidR="00E65F81" w:rsidRPr="00E27A70" w:rsidRDefault="00E65F81" w:rsidP="00E65F81">
            <w:pPr>
              <w:jc w:val="both"/>
              <w:rPr>
                <w:rFonts w:ascii="Verdana" w:hAnsi="Verdana"/>
                <w:color w:val="auto"/>
              </w:rPr>
            </w:pPr>
          </w:p>
          <w:p w14:paraId="543451CB" w14:textId="77777777" w:rsidR="00E65F81" w:rsidRPr="00E27A70" w:rsidRDefault="00E65F81" w:rsidP="00E65F81">
            <w:pPr>
              <w:pStyle w:val="PargrafodaLista"/>
              <w:numPr>
                <w:ilvl w:val="0"/>
                <w:numId w:val="16"/>
              </w:numPr>
              <w:rPr>
                <w:color w:val="auto"/>
              </w:rPr>
            </w:pPr>
            <w:r w:rsidRPr="00E27A70">
              <w:rPr>
                <w:color w:val="auto"/>
              </w:rPr>
              <w:t xml:space="preserve">Como você descreveria os passos e rotinas para atingir os objetivos? </w:t>
            </w:r>
          </w:p>
          <w:p w14:paraId="7632B4C1" w14:textId="77777777" w:rsidR="00E65F81" w:rsidRPr="00E27A70" w:rsidRDefault="00E65F81" w:rsidP="00E65F81">
            <w:pPr>
              <w:jc w:val="both"/>
              <w:rPr>
                <w:rFonts w:ascii="Verdana" w:hAnsi="Verdana"/>
                <w:color w:val="auto"/>
              </w:rPr>
            </w:pPr>
          </w:p>
          <w:tbl>
            <w:tblPr>
              <w:tblStyle w:val="Tabeladorelatriodestatus"/>
              <w:tblW w:w="0" w:type="auto"/>
              <w:tblLook w:val="04A0" w:firstRow="1" w:lastRow="0" w:firstColumn="1" w:lastColumn="0" w:noHBand="0" w:noVBand="1"/>
            </w:tblPr>
            <w:tblGrid>
              <w:gridCol w:w="10251"/>
            </w:tblGrid>
            <w:tr w:rsidR="00E27A70" w:rsidRPr="00E27A70" w14:paraId="3B5F818D" w14:textId="77777777" w:rsidTr="008067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2"/>
              </w:trPr>
              <w:tc>
                <w:tcPr>
                  <w:tcW w:w="10251" w:type="dxa"/>
                </w:tcPr>
                <w:p w14:paraId="124D526B" w14:textId="5B60CCC9" w:rsidR="00E65F81" w:rsidRPr="00E27A70" w:rsidRDefault="00E65F81" w:rsidP="00E65F81">
                  <w:pPr>
                    <w:jc w:val="both"/>
                    <w:rPr>
                      <w:rFonts w:ascii="Verdana" w:hAnsi="Verdana"/>
                      <w:color w:val="auto"/>
                    </w:rPr>
                  </w:pPr>
                </w:p>
              </w:tc>
            </w:tr>
            <w:tr w:rsidR="00E27A70" w:rsidRPr="00E27A70" w14:paraId="1B206C20" w14:textId="77777777" w:rsidTr="008067D9">
              <w:trPr>
                <w:trHeight w:val="262"/>
              </w:trPr>
              <w:tc>
                <w:tcPr>
                  <w:tcW w:w="10251" w:type="dxa"/>
                </w:tcPr>
                <w:p w14:paraId="48E1D7CB" w14:textId="360C0890" w:rsidR="008067D9" w:rsidRPr="00E27A70" w:rsidRDefault="008067D9" w:rsidP="00E65F81">
                  <w:pPr>
                    <w:jc w:val="both"/>
                    <w:rPr>
                      <w:rFonts w:ascii="Verdana" w:hAnsi="Verdana"/>
                      <w:color w:val="auto"/>
                    </w:rPr>
                  </w:pPr>
                  <w:r w:rsidRPr="00E27A70">
                    <w:rPr>
                      <w:rFonts w:ascii="Verdana" w:hAnsi="Verdana"/>
                      <w:color w:val="auto"/>
                    </w:rPr>
                    <w:t xml:space="preserve">Criar um cronograma e um projeto financeiro visando custos, marcas e </w:t>
                  </w:r>
                  <w:r w:rsidRPr="00E27A70">
                    <w:rPr>
                      <w:rFonts w:ascii="Verdana" w:hAnsi="Verdana"/>
                      <w:color w:val="auto"/>
                    </w:rPr>
                    <w:t>equipamentos e periféricos</w:t>
                  </w:r>
                </w:p>
              </w:tc>
            </w:tr>
            <w:tr w:rsidR="00E27A70" w:rsidRPr="00E27A70" w14:paraId="42C7B9D8" w14:textId="77777777" w:rsidTr="008067D9">
              <w:trPr>
                <w:trHeight w:val="262"/>
              </w:trPr>
              <w:tc>
                <w:tcPr>
                  <w:tcW w:w="10251" w:type="dxa"/>
                </w:tcPr>
                <w:p w14:paraId="2A636934" w14:textId="56DD8074" w:rsidR="008067D9" w:rsidRPr="00E27A70" w:rsidRDefault="008067D9" w:rsidP="00E65F81">
                  <w:pPr>
                    <w:jc w:val="both"/>
                    <w:rPr>
                      <w:rFonts w:ascii="Verdana" w:hAnsi="Verdana"/>
                      <w:color w:val="auto"/>
                    </w:rPr>
                  </w:pPr>
                  <w:r w:rsidRPr="00E27A70">
                    <w:rPr>
                      <w:rFonts w:ascii="Verdana" w:hAnsi="Verdana"/>
                      <w:color w:val="auto"/>
                    </w:rPr>
                    <w:t>que eu preciso para minha necessidade, a rotina que eu</w:t>
                  </w:r>
                  <w:r w:rsidRPr="00E27A70">
                    <w:rPr>
                      <w:rFonts w:ascii="Verdana" w:hAnsi="Verdana"/>
                      <w:color w:val="auto"/>
                    </w:rPr>
                    <w:t xml:space="preserve"> </w:t>
                  </w:r>
                  <w:r w:rsidRPr="00E27A70">
                    <w:rPr>
                      <w:rFonts w:ascii="Verdana" w:hAnsi="Verdana"/>
                      <w:color w:val="auto"/>
                    </w:rPr>
                    <w:t>seguiria seria,</w:t>
                  </w:r>
                  <w:r w:rsidRPr="00E27A70">
                    <w:rPr>
                      <w:rFonts w:ascii="Verdana" w:hAnsi="Verdana"/>
                      <w:color w:val="auto"/>
                    </w:rPr>
                    <w:t xml:space="preserve"> </w:t>
                  </w:r>
                  <w:r w:rsidRPr="00E27A70">
                    <w:rPr>
                      <w:rFonts w:ascii="Verdana" w:hAnsi="Verdana"/>
                      <w:color w:val="auto"/>
                    </w:rPr>
                    <w:t>trabalhar bastante e colocar</w:t>
                  </w:r>
                </w:p>
              </w:tc>
            </w:tr>
            <w:tr w:rsidR="00E27A70" w:rsidRPr="00E27A70" w14:paraId="4A0F3F11" w14:textId="77777777" w:rsidTr="008067D9">
              <w:trPr>
                <w:trHeight w:val="262"/>
              </w:trPr>
              <w:tc>
                <w:tcPr>
                  <w:tcW w:w="10251" w:type="dxa"/>
                </w:tcPr>
                <w:p w14:paraId="1EDE1D1A" w14:textId="4D493046" w:rsidR="008067D9" w:rsidRPr="00E27A70" w:rsidRDefault="008067D9" w:rsidP="00E65F81">
                  <w:pPr>
                    <w:jc w:val="both"/>
                    <w:rPr>
                      <w:rFonts w:ascii="Verdana" w:hAnsi="Verdana"/>
                      <w:color w:val="auto"/>
                    </w:rPr>
                  </w:pPr>
                  <w:r w:rsidRPr="00E27A70">
                    <w:rPr>
                      <w:rFonts w:ascii="Verdana" w:hAnsi="Verdana"/>
                      <w:color w:val="auto"/>
                    </w:rPr>
                    <w:t>metas diárias para chegar nesse</w:t>
                  </w:r>
                  <w:r w:rsidRPr="00E27A70">
                    <w:rPr>
                      <w:rFonts w:ascii="Verdana" w:hAnsi="Verdana"/>
                      <w:color w:val="auto"/>
                    </w:rPr>
                    <w:t xml:space="preserve"> </w:t>
                  </w:r>
                  <w:r w:rsidRPr="00E27A70">
                    <w:rPr>
                      <w:rFonts w:ascii="Verdana" w:hAnsi="Verdana"/>
                      <w:color w:val="auto"/>
                    </w:rPr>
                    <w:t>objetivo.</w:t>
                  </w:r>
                </w:p>
              </w:tc>
            </w:tr>
            <w:tr w:rsidR="00E27A70" w:rsidRPr="00E27A70" w14:paraId="6CD2512D" w14:textId="77777777" w:rsidTr="008067D9">
              <w:tc>
                <w:tcPr>
                  <w:tcW w:w="10251" w:type="dxa"/>
                </w:tcPr>
                <w:p w14:paraId="5CD06EA0" w14:textId="77777777" w:rsidR="00E65F81" w:rsidRPr="00E27A70" w:rsidRDefault="00E65F81" w:rsidP="00E65F81">
                  <w:pPr>
                    <w:jc w:val="both"/>
                    <w:rPr>
                      <w:rFonts w:ascii="Verdana" w:hAnsi="Verdana"/>
                      <w:color w:val="auto"/>
                    </w:rPr>
                  </w:pPr>
                </w:p>
                <w:p w14:paraId="4330E756" w14:textId="77777777" w:rsidR="00E65F81" w:rsidRPr="00E27A70" w:rsidRDefault="00E65F81" w:rsidP="00E65F81">
                  <w:pPr>
                    <w:pStyle w:val="PargrafodaLista"/>
                    <w:numPr>
                      <w:ilvl w:val="0"/>
                      <w:numId w:val="16"/>
                    </w:numPr>
                    <w:rPr>
                      <w:color w:val="auto"/>
                    </w:rPr>
                  </w:pPr>
                  <w:r w:rsidRPr="00E27A70">
                    <w:rPr>
                      <w:color w:val="auto"/>
                    </w:rPr>
                    <w:t xml:space="preserve">Quais tipos de tecnologia, você adquiriria para atingir os objetivos com performance? </w:t>
                  </w:r>
                </w:p>
                <w:p w14:paraId="4627A7B5" w14:textId="77777777" w:rsidR="00E65F81" w:rsidRPr="00E27A70" w:rsidRDefault="00E65F81" w:rsidP="00E65F81">
                  <w:pPr>
                    <w:jc w:val="both"/>
                    <w:rPr>
                      <w:rFonts w:ascii="Verdana" w:hAnsi="Verdana"/>
                      <w:color w:val="auto"/>
                    </w:rPr>
                  </w:pPr>
                </w:p>
                <w:tbl>
                  <w:tblPr>
                    <w:tblStyle w:val="Tabeladorelatriodestatus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35"/>
                  </w:tblGrid>
                  <w:tr w:rsidR="00E27A70" w:rsidRPr="00E27A70" w14:paraId="5B59F4E8" w14:textId="77777777" w:rsidTr="00B25EA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10035" w:type="dxa"/>
                      </w:tcPr>
                      <w:p w14:paraId="7A599FF2" w14:textId="13DEF1F5" w:rsidR="00E65F81" w:rsidRPr="00E27A70" w:rsidRDefault="00E65F81" w:rsidP="00E65F81">
                        <w:pPr>
                          <w:jc w:val="both"/>
                          <w:rPr>
                            <w:rFonts w:ascii="Verdana" w:hAnsi="Verdana"/>
                            <w:color w:val="auto"/>
                          </w:rPr>
                        </w:pPr>
                      </w:p>
                    </w:tc>
                  </w:tr>
                  <w:tr w:rsidR="00E27A70" w:rsidRPr="00E27A70" w14:paraId="18C8ADEB" w14:textId="77777777" w:rsidTr="00B25EA7">
                    <w:tc>
                      <w:tcPr>
                        <w:tcW w:w="10035" w:type="dxa"/>
                      </w:tcPr>
                      <w:p w14:paraId="3F50C5FF" w14:textId="56B50E17" w:rsidR="00E65F81" w:rsidRPr="00E27A70" w:rsidRDefault="008067D9" w:rsidP="00E65F81">
                        <w:pPr>
                          <w:jc w:val="both"/>
                          <w:rPr>
                            <w:rFonts w:ascii="Verdana" w:hAnsi="Verdana"/>
                            <w:color w:val="auto"/>
                          </w:rPr>
                        </w:pP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Um bom </w:t>
                        </w:r>
                        <w:r w:rsidR="00E27A70" w:rsidRPr="00E27A70">
                          <w:rPr>
                            <w:rFonts w:ascii="Verdana" w:hAnsi="Verdana"/>
                            <w:color w:val="auto"/>
                          </w:rPr>
                          <w:t>processador</w:t>
                        </w: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</w:t>
                        </w:r>
                        <w:proofErr w:type="spellStart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ryzen</w:t>
                        </w:r>
                        <w:proofErr w:type="spellEnd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5 3600, uma b450 de placa mãe, 16gb de </w:t>
                        </w:r>
                        <w:proofErr w:type="spellStart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ram</w:t>
                        </w:r>
                        <w:proofErr w:type="spellEnd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, 2tb de </w:t>
                        </w:r>
                        <w:proofErr w:type="spellStart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hd</w:t>
                        </w:r>
                        <w:proofErr w:type="spellEnd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,</w:t>
                        </w: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</w:t>
                        </w: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256 </w:t>
                        </w:r>
                        <w:proofErr w:type="spellStart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gb</w:t>
                        </w:r>
                        <w:proofErr w:type="spellEnd"/>
                      </w:p>
                    </w:tc>
                  </w:tr>
                  <w:tr w:rsidR="00E27A70" w:rsidRPr="00E27A70" w14:paraId="0349B4A5" w14:textId="77777777" w:rsidTr="00B25EA7">
                    <w:tc>
                      <w:tcPr>
                        <w:tcW w:w="10035" w:type="dxa"/>
                      </w:tcPr>
                      <w:p w14:paraId="48411183" w14:textId="5B2DC97D" w:rsidR="00E65F81" w:rsidRPr="00E27A70" w:rsidRDefault="008067D9" w:rsidP="00E65F81">
                        <w:pPr>
                          <w:jc w:val="both"/>
                          <w:rPr>
                            <w:rFonts w:ascii="Verdana" w:hAnsi="Verdana"/>
                            <w:color w:val="auto"/>
                          </w:rPr>
                        </w:pP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de </w:t>
                        </w:r>
                        <w:proofErr w:type="spellStart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ssd</w:t>
                        </w:r>
                        <w:proofErr w:type="spellEnd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m.2, </w:t>
                        </w:r>
                        <w:proofErr w:type="spellStart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rtx</w:t>
                        </w:r>
                        <w:proofErr w:type="spellEnd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2070 super e 3 monitores de 24 polegadas, um mouse de 10.000</w:t>
                        </w: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Dpi</w:t>
                        </w:r>
                        <w:proofErr w:type="spellEnd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</w:t>
                        </w: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e</w:t>
                        </w:r>
                        <w:proofErr w:type="gramEnd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um</w:t>
                        </w:r>
                      </w:p>
                    </w:tc>
                  </w:tr>
                  <w:tr w:rsidR="00E27A70" w:rsidRPr="00E27A70" w14:paraId="06749DCE" w14:textId="77777777" w:rsidTr="00B25EA7">
                    <w:tc>
                      <w:tcPr>
                        <w:tcW w:w="10035" w:type="dxa"/>
                      </w:tcPr>
                      <w:p w14:paraId="52EA6D6C" w14:textId="14C13AC3" w:rsidR="00E65F81" w:rsidRPr="00E27A70" w:rsidRDefault="008067D9" w:rsidP="00E65F81">
                        <w:pPr>
                          <w:jc w:val="both"/>
                          <w:rPr>
                            <w:rFonts w:ascii="Verdana" w:hAnsi="Verdana"/>
                            <w:color w:val="auto"/>
                          </w:rPr>
                        </w:pP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teclado mecânico, e um óculos de realidade virtual, na parte da</w:t>
                        </w: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</w:t>
                        </w: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automatização usaria um pouco</w:t>
                        </w:r>
                      </w:p>
                    </w:tc>
                  </w:tr>
                  <w:tr w:rsidR="008067D9" w:rsidRPr="00E27A70" w14:paraId="56BF34D6" w14:textId="77777777" w:rsidTr="00B25EA7">
                    <w:tc>
                      <w:tcPr>
                        <w:tcW w:w="10035" w:type="dxa"/>
                      </w:tcPr>
                      <w:p w14:paraId="049EAF7E" w14:textId="6F8A7F48" w:rsidR="008067D9" w:rsidRPr="00E27A70" w:rsidRDefault="008067D9" w:rsidP="00E65F81">
                        <w:pPr>
                          <w:jc w:val="both"/>
                          <w:rPr>
                            <w:rFonts w:ascii="Verdana" w:hAnsi="Verdana"/>
                            <w:color w:val="auto"/>
                          </w:rPr>
                        </w:pP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Do </w:t>
                        </w:r>
                        <w:proofErr w:type="spellStart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google</w:t>
                        </w:r>
                        <w:proofErr w:type="spellEnd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home e </w:t>
                        </w:r>
                        <w:proofErr w:type="spellStart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arduino</w:t>
                        </w:r>
                        <w:proofErr w:type="spellEnd"/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 xml:space="preserve"> para algumas</w:t>
                        </w:r>
                        <w:r w:rsidRPr="00E27A70">
                          <w:rPr>
                            <w:rFonts w:ascii="Verdana" w:hAnsi="Verdana"/>
                            <w:color w:val="auto"/>
                          </w:rPr>
                          <w:t>.</w:t>
                        </w:r>
                      </w:p>
                    </w:tc>
                  </w:tr>
                  <w:tr w:rsidR="00E27A70" w:rsidRPr="00E27A70" w14:paraId="408F4106" w14:textId="77777777" w:rsidTr="00B25EA7">
                    <w:tc>
                      <w:tcPr>
                        <w:tcW w:w="10035" w:type="dxa"/>
                      </w:tcPr>
                      <w:p w14:paraId="42D6ABF2" w14:textId="77777777" w:rsidR="00E65F81" w:rsidRPr="00E27A70" w:rsidRDefault="00E65F81" w:rsidP="00E65F81">
                        <w:pPr>
                          <w:jc w:val="both"/>
                          <w:rPr>
                            <w:rFonts w:ascii="Verdana" w:hAnsi="Verdana"/>
                            <w:color w:val="auto"/>
                          </w:rPr>
                        </w:pPr>
                      </w:p>
                    </w:tc>
                  </w:tr>
                </w:tbl>
                <w:p w14:paraId="52BE626A" w14:textId="77777777" w:rsidR="00E65F81" w:rsidRPr="00E27A70" w:rsidRDefault="00E65F81" w:rsidP="00E65F81">
                  <w:pPr>
                    <w:jc w:val="both"/>
                    <w:rPr>
                      <w:rFonts w:ascii="Verdana" w:hAnsi="Verdana"/>
                      <w:color w:val="auto"/>
                    </w:rPr>
                  </w:pPr>
                </w:p>
              </w:tc>
            </w:tr>
          </w:tbl>
          <w:p w14:paraId="5B810EED" w14:textId="77777777" w:rsidR="00E65F81" w:rsidRPr="00E27A70" w:rsidRDefault="00E65F81" w:rsidP="00E65F81">
            <w:pPr>
              <w:jc w:val="both"/>
              <w:rPr>
                <w:rFonts w:ascii="Verdana" w:hAnsi="Verdana"/>
                <w:color w:val="auto"/>
              </w:rPr>
            </w:pPr>
          </w:p>
        </w:tc>
      </w:tr>
    </w:tbl>
    <w:p w14:paraId="3D8AB538" w14:textId="77777777" w:rsidR="00B03410" w:rsidRPr="00E27A70" w:rsidRDefault="00B03410" w:rsidP="006A7583">
      <w:pPr>
        <w:rPr>
          <w:color w:val="auto"/>
        </w:rPr>
      </w:pPr>
    </w:p>
    <w:p w14:paraId="0D56F9CB" w14:textId="77777777" w:rsidR="00B03410" w:rsidRPr="00E27A70" w:rsidRDefault="00B03410" w:rsidP="006A7583">
      <w:pPr>
        <w:rPr>
          <w:color w:val="auto"/>
        </w:rPr>
      </w:pPr>
    </w:p>
    <w:p w14:paraId="5CB99485" w14:textId="77777777" w:rsidR="00B03410" w:rsidRPr="00E27A70" w:rsidRDefault="00B03410" w:rsidP="00B03410">
      <w:pPr>
        <w:numPr>
          <w:ilvl w:val="0"/>
          <w:numId w:val="16"/>
        </w:numPr>
        <w:rPr>
          <w:color w:val="auto"/>
        </w:rPr>
      </w:pPr>
      <w:r w:rsidRPr="00E27A70">
        <w:rPr>
          <w:color w:val="auto"/>
        </w:rPr>
        <w:t xml:space="preserve">Como você manteria tudo funcionando com segurança e disponibilidade? </w:t>
      </w:r>
    </w:p>
    <w:p w14:paraId="56839FDC" w14:textId="77777777" w:rsidR="00B03410" w:rsidRPr="00E27A70" w:rsidRDefault="00B03410" w:rsidP="00B03410">
      <w:pPr>
        <w:jc w:val="both"/>
        <w:rPr>
          <w:rFonts w:ascii="Verdana" w:hAnsi="Verdana"/>
          <w:color w:val="auto"/>
        </w:rPr>
      </w:pPr>
    </w:p>
    <w:tbl>
      <w:tblPr>
        <w:tblStyle w:val="Tabeladorelatriodestatus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27A70" w:rsidRPr="00E27A70" w14:paraId="05C5E987" w14:textId="77777777" w:rsidTr="00F67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67" w:type="dxa"/>
          </w:tcPr>
          <w:p w14:paraId="1298AA32" w14:textId="7BE327FE" w:rsidR="00B03410" w:rsidRPr="00E27A70" w:rsidRDefault="00B03410" w:rsidP="00F67A2B">
            <w:pPr>
              <w:jc w:val="both"/>
              <w:rPr>
                <w:rFonts w:ascii="Verdana" w:hAnsi="Verdana"/>
                <w:color w:val="auto"/>
              </w:rPr>
            </w:pPr>
          </w:p>
        </w:tc>
      </w:tr>
      <w:tr w:rsidR="00E27A70" w:rsidRPr="00E27A70" w14:paraId="5C50D26E" w14:textId="77777777" w:rsidTr="008067D9">
        <w:trPr>
          <w:trHeight w:val="414"/>
        </w:trPr>
        <w:tc>
          <w:tcPr>
            <w:tcW w:w="10467" w:type="dxa"/>
          </w:tcPr>
          <w:p w14:paraId="575B1566" w14:textId="64C3ABC5" w:rsidR="00B03410" w:rsidRPr="00E27A70" w:rsidRDefault="008067D9" w:rsidP="00F67A2B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>Manteria tudo funcionando em um filtro de linha, um nobreak caso acabe a energia,</w:t>
            </w:r>
            <w:r w:rsidRPr="00E27A70">
              <w:rPr>
                <w:rFonts w:ascii="Verdana" w:hAnsi="Verdana"/>
                <w:color w:val="auto"/>
              </w:rPr>
              <w:t xml:space="preserve"> </w:t>
            </w:r>
            <w:r w:rsidRPr="00E27A70">
              <w:rPr>
                <w:rFonts w:ascii="Verdana" w:hAnsi="Verdana"/>
                <w:color w:val="auto"/>
              </w:rPr>
              <w:t xml:space="preserve">colocaria </w:t>
            </w:r>
            <w:proofErr w:type="spellStart"/>
            <w:r w:rsidRPr="00E27A70">
              <w:rPr>
                <w:rFonts w:ascii="Verdana" w:hAnsi="Verdana"/>
                <w:color w:val="auto"/>
              </w:rPr>
              <w:t>painés</w:t>
            </w:r>
            <w:proofErr w:type="spellEnd"/>
          </w:p>
        </w:tc>
      </w:tr>
      <w:tr w:rsidR="00E27A70" w:rsidRPr="00E27A70" w14:paraId="6FC744C0" w14:textId="77777777" w:rsidTr="00F67A2B">
        <w:tc>
          <w:tcPr>
            <w:tcW w:w="10467" w:type="dxa"/>
          </w:tcPr>
          <w:p w14:paraId="2E9D9E1B" w14:textId="238D0EF3" w:rsidR="008067D9" w:rsidRPr="00E27A70" w:rsidRDefault="008067D9" w:rsidP="00F67A2B">
            <w:pPr>
              <w:jc w:val="both"/>
              <w:rPr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 xml:space="preserve">solares e baterias para sempre ter energia e caso tivesse problema com alguma peça ter um plano de </w:t>
            </w:r>
          </w:p>
        </w:tc>
      </w:tr>
      <w:tr w:rsidR="00E27A70" w:rsidRPr="00E27A70" w14:paraId="3C17AD22" w14:textId="77777777" w:rsidTr="00F67A2B">
        <w:tc>
          <w:tcPr>
            <w:tcW w:w="10467" w:type="dxa"/>
          </w:tcPr>
          <w:p w14:paraId="7DC650D3" w14:textId="469BEFB0" w:rsidR="00E27A70" w:rsidRPr="00E27A70" w:rsidRDefault="00E27A70" w:rsidP="00F67A2B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>contingência com um valor guardado para aquisição de uma nova ou reparo da antiga, sempre ter um</w:t>
            </w:r>
          </w:p>
        </w:tc>
      </w:tr>
      <w:tr w:rsidR="00E27A70" w:rsidRPr="00E27A70" w14:paraId="08359BCF" w14:textId="77777777" w:rsidTr="00F67A2B">
        <w:tc>
          <w:tcPr>
            <w:tcW w:w="10467" w:type="dxa"/>
          </w:tcPr>
          <w:p w14:paraId="447644AE" w14:textId="780E217A" w:rsidR="00E27A70" w:rsidRPr="00E27A70" w:rsidRDefault="00E27A70" w:rsidP="00F67A2B">
            <w:pPr>
              <w:jc w:val="both"/>
              <w:rPr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>um plano de redundância se possível.</w:t>
            </w:r>
          </w:p>
        </w:tc>
      </w:tr>
      <w:tr w:rsidR="00E27A70" w:rsidRPr="00E27A70" w14:paraId="6E5FBE68" w14:textId="77777777" w:rsidTr="00F67A2B">
        <w:tc>
          <w:tcPr>
            <w:tcW w:w="10467" w:type="dxa"/>
          </w:tcPr>
          <w:p w14:paraId="537681B2" w14:textId="77777777" w:rsidR="008067D9" w:rsidRPr="00E27A70" w:rsidRDefault="008067D9" w:rsidP="00F67A2B">
            <w:pPr>
              <w:jc w:val="both"/>
              <w:rPr>
                <w:color w:val="auto"/>
              </w:rPr>
            </w:pPr>
          </w:p>
          <w:p w14:paraId="1D458365" w14:textId="77777777" w:rsidR="008067D9" w:rsidRPr="00E27A70" w:rsidRDefault="008067D9" w:rsidP="00F67A2B">
            <w:pPr>
              <w:jc w:val="both"/>
              <w:rPr>
                <w:color w:val="auto"/>
              </w:rPr>
            </w:pPr>
          </w:p>
          <w:p w14:paraId="1FB202A2" w14:textId="7AEA712D" w:rsidR="008067D9" w:rsidRPr="00E27A70" w:rsidRDefault="008067D9" w:rsidP="00F67A2B">
            <w:pPr>
              <w:jc w:val="both"/>
              <w:rPr>
                <w:color w:val="auto"/>
              </w:rPr>
            </w:pPr>
          </w:p>
          <w:p w14:paraId="0F04CFF9" w14:textId="46AB4A6A" w:rsidR="00E27A70" w:rsidRPr="00E27A70" w:rsidRDefault="00E27A70" w:rsidP="00F67A2B">
            <w:pPr>
              <w:jc w:val="both"/>
              <w:rPr>
                <w:color w:val="auto"/>
              </w:rPr>
            </w:pPr>
          </w:p>
          <w:p w14:paraId="34529EDF" w14:textId="60A5AD19" w:rsidR="00E27A70" w:rsidRPr="00E27A70" w:rsidRDefault="00E27A70" w:rsidP="00F67A2B">
            <w:pPr>
              <w:jc w:val="both"/>
              <w:rPr>
                <w:color w:val="auto"/>
              </w:rPr>
            </w:pPr>
          </w:p>
          <w:p w14:paraId="4EEE7AFD" w14:textId="2DF10CC2" w:rsidR="00E27A70" w:rsidRPr="00E27A70" w:rsidRDefault="00E27A70" w:rsidP="00F67A2B">
            <w:pPr>
              <w:jc w:val="both"/>
              <w:rPr>
                <w:color w:val="auto"/>
              </w:rPr>
            </w:pPr>
          </w:p>
          <w:p w14:paraId="138347F2" w14:textId="2E6BBDBF" w:rsidR="00E27A70" w:rsidRPr="00E27A70" w:rsidRDefault="00E27A70" w:rsidP="00F67A2B">
            <w:pPr>
              <w:jc w:val="both"/>
              <w:rPr>
                <w:color w:val="auto"/>
              </w:rPr>
            </w:pPr>
          </w:p>
          <w:p w14:paraId="765B1004" w14:textId="1E825C2C" w:rsidR="00E27A70" w:rsidRPr="00E27A70" w:rsidRDefault="00E27A70" w:rsidP="00F67A2B">
            <w:pPr>
              <w:jc w:val="both"/>
              <w:rPr>
                <w:color w:val="auto"/>
              </w:rPr>
            </w:pPr>
          </w:p>
          <w:p w14:paraId="0A16BB0F" w14:textId="77777777" w:rsidR="00E27A70" w:rsidRPr="00E27A70" w:rsidRDefault="00E27A70" w:rsidP="00F67A2B">
            <w:pPr>
              <w:jc w:val="both"/>
              <w:rPr>
                <w:color w:val="auto"/>
              </w:rPr>
            </w:pPr>
          </w:p>
          <w:p w14:paraId="499A93EB" w14:textId="548244B1" w:rsidR="00E27A70" w:rsidRPr="00E27A70" w:rsidRDefault="00E27A70" w:rsidP="00F67A2B">
            <w:pPr>
              <w:jc w:val="both"/>
              <w:rPr>
                <w:color w:val="auto"/>
              </w:rPr>
            </w:pPr>
          </w:p>
          <w:p w14:paraId="2492193D" w14:textId="77777777" w:rsidR="00E27A70" w:rsidRPr="00E27A70" w:rsidRDefault="00E27A70" w:rsidP="00F67A2B">
            <w:pPr>
              <w:jc w:val="both"/>
              <w:rPr>
                <w:color w:val="auto"/>
              </w:rPr>
            </w:pPr>
          </w:p>
          <w:p w14:paraId="42549B81" w14:textId="77777777" w:rsidR="008067D9" w:rsidRPr="00E27A70" w:rsidRDefault="008067D9" w:rsidP="00F67A2B">
            <w:pPr>
              <w:jc w:val="both"/>
              <w:rPr>
                <w:color w:val="auto"/>
              </w:rPr>
            </w:pPr>
          </w:p>
          <w:p w14:paraId="23A5A0C7" w14:textId="0B1BBDFF" w:rsidR="00B03410" w:rsidRPr="00E27A70" w:rsidRDefault="007616E0" w:rsidP="00F67A2B">
            <w:pPr>
              <w:jc w:val="both"/>
              <w:rPr>
                <w:color w:val="auto"/>
              </w:rPr>
            </w:pPr>
            <w:r w:rsidRPr="00E27A70">
              <w:rPr>
                <w:color w:val="auto"/>
              </w:rPr>
              <w:t>Objetivos:</w:t>
            </w:r>
          </w:p>
          <w:p w14:paraId="478D36D4" w14:textId="77777777" w:rsidR="008067D9" w:rsidRPr="00E27A70" w:rsidRDefault="008067D9" w:rsidP="00F67A2B">
            <w:pPr>
              <w:jc w:val="both"/>
              <w:rPr>
                <w:color w:val="auto"/>
              </w:rPr>
            </w:pPr>
          </w:p>
          <w:p w14:paraId="2415AB77" w14:textId="12E4E4E4" w:rsidR="00B03410" w:rsidRPr="00E27A70" w:rsidRDefault="006A19D3" w:rsidP="00F67A2B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>Ter um quarto confortável</w:t>
            </w:r>
            <w:r w:rsidR="009857C8" w:rsidRPr="00E27A70">
              <w:rPr>
                <w:rFonts w:ascii="Verdana" w:hAnsi="Verdana"/>
                <w:color w:val="auto"/>
              </w:rPr>
              <w:t>,</w:t>
            </w:r>
            <w:r w:rsidRPr="00E27A70">
              <w:rPr>
                <w:rFonts w:ascii="Verdana" w:hAnsi="Verdana"/>
                <w:color w:val="auto"/>
              </w:rPr>
              <w:t xml:space="preserve"> bem tecnológico</w:t>
            </w:r>
            <w:r w:rsidR="00001621" w:rsidRPr="00E27A70">
              <w:rPr>
                <w:rFonts w:ascii="Verdana" w:hAnsi="Verdana"/>
                <w:color w:val="auto"/>
              </w:rPr>
              <w:t xml:space="preserve"> </w:t>
            </w:r>
            <w:r w:rsidR="009857C8" w:rsidRPr="00E27A70">
              <w:rPr>
                <w:rFonts w:ascii="Verdana" w:hAnsi="Verdana"/>
                <w:color w:val="auto"/>
              </w:rPr>
              <w:t>e divertido</w:t>
            </w:r>
            <w:r w:rsidR="006C5F2A" w:rsidRPr="00E27A70">
              <w:rPr>
                <w:rFonts w:ascii="Verdana" w:hAnsi="Verdana"/>
                <w:color w:val="auto"/>
              </w:rPr>
              <w:t xml:space="preserve"> ao modo do cliente,</w:t>
            </w:r>
            <w:r w:rsidR="009857C8" w:rsidRPr="00E27A70">
              <w:rPr>
                <w:rFonts w:ascii="Verdana" w:hAnsi="Verdana"/>
                <w:color w:val="auto"/>
              </w:rPr>
              <w:t xml:space="preserve"> para longas horas de </w:t>
            </w:r>
          </w:p>
        </w:tc>
      </w:tr>
      <w:tr w:rsidR="008067D9" w:rsidRPr="00E27A70" w14:paraId="305468BC" w14:textId="77777777" w:rsidTr="00F67A2B">
        <w:tc>
          <w:tcPr>
            <w:tcW w:w="10467" w:type="dxa"/>
          </w:tcPr>
          <w:p w14:paraId="6ECFAE08" w14:textId="48FC3422" w:rsidR="008067D9" w:rsidRPr="00E27A70" w:rsidRDefault="008067D9" w:rsidP="008067D9">
            <w:pPr>
              <w:jc w:val="both"/>
              <w:rPr>
                <w:color w:val="auto"/>
              </w:rPr>
            </w:pPr>
            <w:proofErr w:type="gramStart"/>
            <w:r w:rsidRPr="00E27A70">
              <w:rPr>
                <w:rFonts w:ascii="Verdana" w:hAnsi="Verdana"/>
                <w:color w:val="auto"/>
              </w:rPr>
              <w:lastRenderedPageBreak/>
              <w:t>jogatina .</w:t>
            </w:r>
            <w:proofErr w:type="gramEnd"/>
            <w:r w:rsidRPr="00E27A70">
              <w:rPr>
                <w:rFonts w:ascii="Verdana" w:hAnsi="Verdana"/>
                <w:color w:val="auto"/>
              </w:rPr>
              <w:t xml:space="preserve"> </w:t>
            </w:r>
          </w:p>
        </w:tc>
      </w:tr>
      <w:tr w:rsidR="00E27A70" w:rsidRPr="00E27A70" w14:paraId="3CA6BF17" w14:textId="77777777" w:rsidTr="00F67A2B">
        <w:tc>
          <w:tcPr>
            <w:tcW w:w="10467" w:type="dxa"/>
          </w:tcPr>
          <w:p w14:paraId="16C1513D" w14:textId="1156526D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</w:p>
          <w:p w14:paraId="37A4DB17" w14:textId="0F7D495F" w:rsidR="008067D9" w:rsidRPr="00E27A70" w:rsidRDefault="008067D9" w:rsidP="008067D9">
            <w:pPr>
              <w:jc w:val="both"/>
              <w:rPr>
                <w:color w:val="auto"/>
              </w:rPr>
            </w:pPr>
            <w:r w:rsidRPr="00E27A70">
              <w:rPr>
                <w:color w:val="auto"/>
              </w:rPr>
              <w:t>Escopo:</w:t>
            </w:r>
          </w:p>
          <w:p w14:paraId="547479A2" w14:textId="77777777" w:rsidR="008067D9" w:rsidRPr="00E27A70" w:rsidRDefault="008067D9" w:rsidP="008067D9">
            <w:pPr>
              <w:jc w:val="both"/>
              <w:rPr>
                <w:color w:val="auto"/>
              </w:rPr>
            </w:pPr>
          </w:p>
          <w:p w14:paraId="716EA46C" w14:textId="157EE34A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 xml:space="preserve">Montar o computador com os periféricos e monitores, instalar o sistema operacional, drivers e </w:t>
            </w:r>
          </w:p>
        </w:tc>
      </w:tr>
      <w:tr w:rsidR="00E27A70" w:rsidRPr="00E27A70" w14:paraId="65060C6F" w14:textId="77777777" w:rsidTr="00F67A2B">
        <w:tc>
          <w:tcPr>
            <w:tcW w:w="10467" w:type="dxa"/>
          </w:tcPr>
          <w:p w14:paraId="6C1E6498" w14:textId="5CC25BA8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>aplicativos utilizados pelo cliente.</w:t>
            </w:r>
          </w:p>
        </w:tc>
      </w:tr>
      <w:tr w:rsidR="00E27A70" w:rsidRPr="00E27A70" w14:paraId="01ADDF00" w14:textId="77777777" w:rsidTr="00F67A2B">
        <w:tc>
          <w:tcPr>
            <w:tcW w:w="10467" w:type="dxa"/>
          </w:tcPr>
          <w:p w14:paraId="0650BB46" w14:textId="75D86AFB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</w:p>
          <w:p w14:paraId="0A8D1486" w14:textId="136B1791" w:rsidR="008067D9" w:rsidRPr="00E27A70" w:rsidRDefault="008067D9" w:rsidP="008067D9">
            <w:pPr>
              <w:jc w:val="both"/>
              <w:rPr>
                <w:color w:val="auto"/>
              </w:rPr>
            </w:pPr>
            <w:r w:rsidRPr="00E27A70">
              <w:rPr>
                <w:color w:val="auto"/>
              </w:rPr>
              <w:t>Premissas:</w:t>
            </w:r>
          </w:p>
          <w:p w14:paraId="0E73D5BE" w14:textId="77777777" w:rsidR="008067D9" w:rsidRPr="00E27A70" w:rsidRDefault="008067D9" w:rsidP="008067D9">
            <w:pPr>
              <w:jc w:val="both"/>
              <w:rPr>
                <w:color w:val="auto"/>
              </w:rPr>
            </w:pPr>
          </w:p>
          <w:p w14:paraId="7D0D48C6" w14:textId="568A9FB6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 xml:space="preserve">O cliente deverá ter um quarto com todo acabamento e rede elétrica </w:t>
            </w:r>
          </w:p>
        </w:tc>
      </w:tr>
      <w:tr w:rsidR="00E27A70" w:rsidRPr="00E27A70" w14:paraId="3FBDF7CE" w14:textId="77777777" w:rsidTr="00C64CA7">
        <w:tc>
          <w:tcPr>
            <w:tcW w:w="10467" w:type="dxa"/>
          </w:tcPr>
          <w:p w14:paraId="795151D9" w14:textId="3183DA19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 xml:space="preserve">Disponibilizar internet e rede </w:t>
            </w:r>
            <w:proofErr w:type="spellStart"/>
            <w:r w:rsidRPr="00E27A70">
              <w:rPr>
                <w:rFonts w:ascii="Verdana" w:hAnsi="Verdana"/>
                <w:color w:val="auto"/>
              </w:rPr>
              <w:t>wifi</w:t>
            </w:r>
            <w:proofErr w:type="spellEnd"/>
            <w:r w:rsidRPr="00E27A70">
              <w:rPr>
                <w:rFonts w:ascii="Verdana" w:hAnsi="Verdana"/>
                <w:color w:val="auto"/>
              </w:rPr>
              <w:t xml:space="preserve"> </w:t>
            </w:r>
          </w:p>
        </w:tc>
      </w:tr>
      <w:tr w:rsidR="00E27A70" w:rsidRPr="00E27A70" w14:paraId="44B36704" w14:textId="77777777" w:rsidTr="00C64CA7">
        <w:tc>
          <w:tcPr>
            <w:tcW w:w="10467" w:type="dxa"/>
          </w:tcPr>
          <w:p w14:paraId="1780D68C" w14:textId="7ABDA4EB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>Deverá ter uma bancada para comportar todos os equipamentos e uma cadeira</w:t>
            </w:r>
          </w:p>
        </w:tc>
      </w:tr>
      <w:tr w:rsidR="00E27A70" w:rsidRPr="00E27A70" w14:paraId="6769735C" w14:textId="77777777" w:rsidTr="00C64CA7">
        <w:tc>
          <w:tcPr>
            <w:tcW w:w="10467" w:type="dxa"/>
          </w:tcPr>
          <w:p w14:paraId="21FFC07D" w14:textId="18D11D4A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</w:p>
          <w:p w14:paraId="295D6797" w14:textId="0CDB991E" w:rsidR="008067D9" w:rsidRPr="00E27A70" w:rsidRDefault="008067D9" w:rsidP="008067D9">
            <w:pPr>
              <w:jc w:val="both"/>
              <w:rPr>
                <w:color w:val="auto"/>
              </w:rPr>
            </w:pPr>
            <w:r w:rsidRPr="00E27A70">
              <w:rPr>
                <w:color w:val="auto"/>
              </w:rPr>
              <w:t>Restrições:</w:t>
            </w:r>
          </w:p>
          <w:p w14:paraId="5F8DC520" w14:textId="77777777" w:rsidR="008067D9" w:rsidRPr="00E27A70" w:rsidRDefault="008067D9" w:rsidP="008067D9">
            <w:pPr>
              <w:jc w:val="both"/>
              <w:rPr>
                <w:color w:val="auto"/>
              </w:rPr>
            </w:pPr>
          </w:p>
          <w:p w14:paraId="6B884FC7" w14:textId="3BB49290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 xml:space="preserve">Não ultrapassar o orçamento, </w:t>
            </w:r>
            <w:proofErr w:type="gramStart"/>
            <w:r w:rsidRPr="00E27A70">
              <w:rPr>
                <w:rFonts w:ascii="Verdana" w:hAnsi="Verdana"/>
                <w:color w:val="auto"/>
              </w:rPr>
              <w:t>Não</w:t>
            </w:r>
            <w:proofErr w:type="gramEnd"/>
            <w:r w:rsidRPr="00E27A70">
              <w:rPr>
                <w:rFonts w:ascii="Verdana" w:hAnsi="Verdana"/>
                <w:color w:val="auto"/>
              </w:rPr>
              <w:t xml:space="preserve"> poderá trocar as peças do computador já escolhidas, é fundamental</w:t>
            </w:r>
          </w:p>
        </w:tc>
      </w:tr>
      <w:tr w:rsidR="00E27A70" w:rsidRPr="00E27A70" w14:paraId="1757A7E8" w14:textId="77777777" w:rsidTr="00C64CA7">
        <w:tc>
          <w:tcPr>
            <w:tcW w:w="10467" w:type="dxa"/>
          </w:tcPr>
          <w:p w14:paraId="4570E6EB" w14:textId="7CC8BAD6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 xml:space="preserve">o uso de 3 monitores da mesma marca e modelo e os periféricos escolhidos pelo cliente, </w:t>
            </w:r>
            <w:proofErr w:type="gramStart"/>
            <w:r w:rsidRPr="00E27A70">
              <w:rPr>
                <w:rFonts w:ascii="Verdana" w:hAnsi="Verdana"/>
                <w:color w:val="auto"/>
              </w:rPr>
              <w:t>o óculos</w:t>
            </w:r>
            <w:proofErr w:type="gramEnd"/>
            <w:r w:rsidRPr="00E27A70">
              <w:rPr>
                <w:rFonts w:ascii="Verdana" w:hAnsi="Verdana"/>
                <w:color w:val="auto"/>
              </w:rPr>
              <w:t xml:space="preserve"> VR </w:t>
            </w:r>
          </w:p>
        </w:tc>
      </w:tr>
      <w:tr w:rsidR="00E27A70" w:rsidRPr="00E27A70" w14:paraId="3D643670" w14:textId="77777777" w:rsidTr="00C64CA7">
        <w:tc>
          <w:tcPr>
            <w:tcW w:w="10467" w:type="dxa"/>
          </w:tcPr>
          <w:p w14:paraId="3DB3FFAC" w14:textId="48892F11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 xml:space="preserve">só pode ser da marca óculos e modelo </w:t>
            </w:r>
            <w:proofErr w:type="spellStart"/>
            <w:r w:rsidRPr="00E27A70">
              <w:rPr>
                <w:rFonts w:ascii="Verdana" w:hAnsi="Verdana"/>
                <w:color w:val="auto"/>
              </w:rPr>
              <w:t>Rift</w:t>
            </w:r>
            <w:proofErr w:type="spellEnd"/>
            <w:r w:rsidRPr="00E27A70">
              <w:rPr>
                <w:rFonts w:ascii="Verdana" w:hAnsi="Verdana"/>
                <w:color w:val="auto"/>
              </w:rPr>
              <w:t xml:space="preserve"> S, já na parte de IOR o Arduino precisara receber energia</w:t>
            </w:r>
          </w:p>
        </w:tc>
      </w:tr>
      <w:tr w:rsidR="00E27A70" w:rsidRPr="00E27A70" w14:paraId="59EDE12E" w14:textId="77777777" w:rsidTr="00F67A2B">
        <w:tc>
          <w:tcPr>
            <w:tcW w:w="10467" w:type="dxa"/>
          </w:tcPr>
          <w:p w14:paraId="0D7EF0F0" w14:textId="19676AAB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  <w:r w:rsidRPr="00E27A70">
              <w:rPr>
                <w:rFonts w:ascii="Verdana" w:hAnsi="Verdana"/>
                <w:color w:val="auto"/>
              </w:rPr>
              <w:t>elétrica e será fundamental o uso do Google home como assistente.</w:t>
            </w:r>
          </w:p>
        </w:tc>
      </w:tr>
      <w:tr w:rsidR="00E27A70" w:rsidRPr="00E27A70" w14:paraId="5266A403" w14:textId="77777777" w:rsidTr="00F67A2B">
        <w:tc>
          <w:tcPr>
            <w:tcW w:w="10467" w:type="dxa"/>
          </w:tcPr>
          <w:p w14:paraId="3D2BC551" w14:textId="28686B6D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</w:p>
          <w:p w14:paraId="48EDFB7B" w14:textId="6CD57114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</w:p>
          <w:p w14:paraId="535FEC79" w14:textId="77777777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</w:p>
          <w:p w14:paraId="295C3B96" w14:textId="46AEDB9C" w:rsidR="008067D9" w:rsidRPr="00E27A70" w:rsidRDefault="008067D9" w:rsidP="008067D9">
            <w:pPr>
              <w:jc w:val="both"/>
              <w:rPr>
                <w:rFonts w:ascii="Verdana" w:hAnsi="Verdana"/>
                <w:color w:val="auto"/>
              </w:rPr>
            </w:pPr>
          </w:p>
        </w:tc>
      </w:tr>
    </w:tbl>
    <w:p w14:paraId="78F9702F" w14:textId="77777777" w:rsidR="008067D9" w:rsidRPr="00E27A70" w:rsidRDefault="008067D9" w:rsidP="008067D9">
      <w:pPr>
        <w:jc w:val="both"/>
        <w:rPr>
          <w:rFonts w:ascii="Verdana" w:hAnsi="Verdana"/>
          <w:color w:val="auto"/>
        </w:rPr>
      </w:pPr>
    </w:p>
    <w:tbl>
      <w:tblPr>
        <w:tblStyle w:val="Tabeladorelatriodestatus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8067D9" w14:paraId="1FAF975A" w14:textId="77777777" w:rsidTr="00B91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10251" w:type="dxa"/>
          </w:tcPr>
          <w:p w14:paraId="1451C2EC" w14:textId="42DE82B9" w:rsidR="008067D9" w:rsidRDefault="008067D9" w:rsidP="00B91B84">
            <w:pPr>
              <w:jc w:val="both"/>
              <w:rPr>
                <w:rFonts w:ascii="Verdana" w:hAnsi="Verdana"/>
              </w:rPr>
            </w:pPr>
          </w:p>
        </w:tc>
      </w:tr>
    </w:tbl>
    <w:p w14:paraId="63FDB8EF" w14:textId="77777777" w:rsidR="00FA7F86" w:rsidRPr="00E45BD2" w:rsidRDefault="00FA7F86" w:rsidP="00B25EA7"/>
    <w:sectPr w:rsidR="00FA7F86" w:rsidRPr="00E45BD2" w:rsidSect="00E45BD2"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16C64" w14:textId="77777777" w:rsidR="002731BB" w:rsidRDefault="002731BB">
      <w:pPr>
        <w:spacing w:before="0" w:after="0"/>
      </w:pPr>
      <w:r>
        <w:separator/>
      </w:r>
    </w:p>
  </w:endnote>
  <w:endnote w:type="continuationSeparator" w:id="0">
    <w:p w14:paraId="5F608DF4" w14:textId="77777777" w:rsidR="002731BB" w:rsidRDefault="002731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C0B2" w14:textId="77777777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B25EA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B256E" w14:textId="77777777" w:rsidR="002731BB" w:rsidRDefault="002731BB">
      <w:pPr>
        <w:spacing w:before="0" w:after="0"/>
      </w:pPr>
      <w:r>
        <w:separator/>
      </w:r>
    </w:p>
  </w:footnote>
  <w:footnote w:type="continuationSeparator" w:id="0">
    <w:p w14:paraId="14B1B10D" w14:textId="77777777" w:rsidR="002731BB" w:rsidRDefault="002731B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C25A2" w14:textId="42FE2D49" w:rsidR="00C5462B" w:rsidRPr="00444FED" w:rsidRDefault="007616E0" w:rsidP="00C5462B">
    <w:pPr>
      <w:pStyle w:val="Ttulo"/>
      <w:rPr>
        <w:b/>
        <w:color w:val="auto"/>
      </w:rPr>
    </w:pPr>
    <w:r>
      <w:rPr>
        <w:b/>
        <w:noProof/>
        <w:color w:val="auto"/>
      </w:rPr>
      <w:t>Atividade 02 A</w:t>
    </w:r>
  </w:p>
  <w:p w14:paraId="354CA2ED" w14:textId="2C1C3186" w:rsidR="00C5462B" w:rsidRPr="00444FED" w:rsidRDefault="00C5462B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6F639" w14:textId="77777777" w:rsidR="00A14568" w:rsidRPr="00A20406" w:rsidRDefault="000C2C31" w:rsidP="005F6074">
    <w:pPr>
      <w:pStyle w:val="Ttulo"/>
      <w:rPr>
        <w:b/>
        <w:color w:val="auto"/>
      </w:rPr>
    </w:pPr>
    <w:r>
      <w:rPr>
        <w:b/>
        <w:noProof/>
        <w:color w:val="auto"/>
      </w:rPr>
      <w:drawing>
        <wp:anchor distT="0" distB="0" distL="114300" distR="114300" simplePos="0" relativeHeight="251661312" behindDoc="0" locked="0" layoutInCell="1" allowOverlap="1" wp14:anchorId="1463C0DA" wp14:editId="51EA3527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5BD2" w:rsidRPr="00A20406">
      <w:rPr>
        <w:b/>
        <w:noProof/>
        <w:color w:val="auto"/>
      </w:rPr>
      <w:t>Análise de CasO</w:t>
    </w:r>
  </w:p>
  <w:p w14:paraId="7370AE16" w14:textId="77777777" w:rsidR="00BB4D7B" w:rsidRPr="00A20406" w:rsidRDefault="006A7583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TECNOLOGIA DA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29A3"/>
    <w:multiLevelType w:val="hybridMultilevel"/>
    <w:tmpl w:val="002CFC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3BB0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306FC"/>
    <w:multiLevelType w:val="hybridMultilevel"/>
    <w:tmpl w:val="8AA08A42"/>
    <w:lvl w:ilvl="0" w:tplc="DE306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3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83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0D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6C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4C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6E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A77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A4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1550A"/>
    <w:multiLevelType w:val="hybridMultilevel"/>
    <w:tmpl w:val="685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047B"/>
    <w:multiLevelType w:val="hybridMultilevel"/>
    <w:tmpl w:val="0548F8B2"/>
    <w:lvl w:ilvl="0" w:tplc="644AC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E0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0D4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3AA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29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27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83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4A6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CF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40098"/>
    <w:multiLevelType w:val="hybridMultilevel"/>
    <w:tmpl w:val="04C2F4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23D93"/>
    <w:multiLevelType w:val="hybridMultilevel"/>
    <w:tmpl w:val="FD600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E40EE"/>
    <w:multiLevelType w:val="hybridMultilevel"/>
    <w:tmpl w:val="3AF64D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92F32"/>
    <w:multiLevelType w:val="hybridMultilevel"/>
    <w:tmpl w:val="6D524C08"/>
    <w:lvl w:ilvl="0" w:tplc="DE306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625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EE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0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3C4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CB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EE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C0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D43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42CB0"/>
    <w:multiLevelType w:val="hybridMultilevel"/>
    <w:tmpl w:val="2CC272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74140"/>
    <w:multiLevelType w:val="hybridMultilevel"/>
    <w:tmpl w:val="D7380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B37F4"/>
    <w:multiLevelType w:val="hybridMultilevel"/>
    <w:tmpl w:val="A33A6744"/>
    <w:lvl w:ilvl="0" w:tplc="0060A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28E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2AD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04E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D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90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EB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B85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56B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B8027E"/>
    <w:multiLevelType w:val="hybridMultilevel"/>
    <w:tmpl w:val="F5E0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6341D"/>
    <w:multiLevelType w:val="hybridMultilevel"/>
    <w:tmpl w:val="37562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F4827"/>
    <w:multiLevelType w:val="hybridMultilevel"/>
    <w:tmpl w:val="A27AB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E4DC2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37A4C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142EB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83688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6"/>
  </w:num>
  <w:num w:numId="5">
    <w:abstractNumId w:val="1"/>
  </w:num>
  <w:num w:numId="6">
    <w:abstractNumId w:val="1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0"/>
  </w:num>
  <w:num w:numId="12">
    <w:abstractNumId w:val="7"/>
  </w:num>
  <w:num w:numId="13">
    <w:abstractNumId w:val="9"/>
  </w:num>
  <w:num w:numId="14">
    <w:abstractNumId w:val="5"/>
  </w:num>
  <w:num w:numId="15">
    <w:abstractNumId w:val="12"/>
  </w:num>
  <w:num w:numId="16">
    <w:abstractNumId w:val="8"/>
  </w:num>
  <w:num w:numId="17">
    <w:abstractNumId w:val="11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C0"/>
    <w:rsid w:val="00001621"/>
    <w:rsid w:val="00003A1B"/>
    <w:rsid w:val="0000431A"/>
    <w:rsid w:val="00011C34"/>
    <w:rsid w:val="00033910"/>
    <w:rsid w:val="00034DF0"/>
    <w:rsid w:val="00044102"/>
    <w:rsid w:val="000609EB"/>
    <w:rsid w:val="00067EA7"/>
    <w:rsid w:val="0007067F"/>
    <w:rsid w:val="0008791C"/>
    <w:rsid w:val="0009217F"/>
    <w:rsid w:val="000C2C31"/>
    <w:rsid w:val="000D35EB"/>
    <w:rsid w:val="00130048"/>
    <w:rsid w:val="001620F0"/>
    <w:rsid w:val="00192C90"/>
    <w:rsid w:val="001C6A1D"/>
    <w:rsid w:val="001D4FAD"/>
    <w:rsid w:val="002001E9"/>
    <w:rsid w:val="002035D3"/>
    <w:rsid w:val="002114B7"/>
    <w:rsid w:val="00216B6C"/>
    <w:rsid w:val="002317B3"/>
    <w:rsid w:val="00243E59"/>
    <w:rsid w:val="002731BB"/>
    <w:rsid w:val="00281F07"/>
    <w:rsid w:val="002C3448"/>
    <w:rsid w:val="00300C51"/>
    <w:rsid w:val="00393DDF"/>
    <w:rsid w:val="003A3B71"/>
    <w:rsid w:val="003E0ED7"/>
    <w:rsid w:val="003E4949"/>
    <w:rsid w:val="00437441"/>
    <w:rsid w:val="00444FED"/>
    <w:rsid w:val="00466E75"/>
    <w:rsid w:val="00473B9F"/>
    <w:rsid w:val="00493B3D"/>
    <w:rsid w:val="004B7E7A"/>
    <w:rsid w:val="00537988"/>
    <w:rsid w:val="005443B4"/>
    <w:rsid w:val="00547EF7"/>
    <w:rsid w:val="005903EE"/>
    <w:rsid w:val="005C5706"/>
    <w:rsid w:val="005D0C77"/>
    <w:rsid w:val="005D34E4"/>
    <w:rsid w:val="005F6074"/>
    <w:rsid w:val="006945D8"/>
    <w:rsid w:val="006A0D35"/>
    <w:rsid w:val="006A1663"/>
    <w:rsid w:val="006A19D3"/>
    <w:rsid w:val="006A7583"/>
    <w:rsid w:val="006C5F2A"/>
    <w:rsid w:val="006E4D24"/>
    <w:rsid w:val="00732A18"/>
    <w:rsid w:val="007616E0"/>
    <w:rsid w:val="0077367B"/>
    <w:rsid w:val="007E2EAB"/>
    <w:rsid w:val="007E554E"/>
    <w:rsid w:val="00802AFC"/>
    <w:rsid w:val="008067D9"/>
    <w:rsid w:val="00866B8B"/>
    <w:rsid w:val="008B0E7B"/>
    <w:rsid w:val="008E7B61"/>
    <w:rsid w:val="008F55A0"/>
    <w:rsid w:val="00902D3D"/>
    <w:rsid w:val="009836E1"/>
    <w:rsid w:val="009857C8"/>
    <w:rsid w:val="009C521C"/>
    <w:rsid w:val="009C5CFB"/>
    <w:rsid w:val="009D01E4"/>
    <w:rsid w:val="00A06D27"/>
    <w:rsid w:val="00A14568"/>
    <w:rsid w:val="00A20406"/>
    <w:rsid w:val="00A2044F"/>
    <w:rsid w:val="00A602C0"/>
    <w:rsid w:val="00A61713"/>
    <w:rsid w:val="00AD6883"/>
    <w:rsid w:val="00AE21A4"/>
    <w:rsid w:val="00B025BC"/>
    <w:rsid w:val="00B03410"/>
    <w:rsid w:val="00B2398D"/>
    <w:rsid w:val="00B25EA7"/>
    <w:rsid w:val="00B62752"/>
    <w:rsid w:val="00BB4D7B"/>
    <w:rsid w:val="00BD2614"/>
    <w:rsid w:val="00BF369C"/>
    <w:rsid w:val="00C27CE3"/>
    <w:rsid w:val="00C303AE"/>
    <w:rsid w:val="00C34EEB"/>
    <w:rsid w:val="00C5462B"/>
    <w:rsid w:val="00C92676"/>
    <w:rsid w:val="00CA6BDA"/>
    <w:rsid w:val="00CB6E32"/>
    <w:rsid w:val="00D61B6F"/>
    <w:rsid w:val="00D651F1"/>
    <w:rsid w:val="00D67254"/>
    <w:rsid w:val="00DB557F"/>
    <w:rsid w:val="00DE56BE"/>
    <w:rsid w:val="00E27A70"/>
    <w:rsid w:val="00E45BD2"/>
    <w:rsid w:val="00E65482"/>
    <w:rsid w:val="00E65F81"/>
    <w:rsid w:val="00EB786B"/>
    <w:rsid w:val="00EC717F"/>
    <w:rsid w:val="00ED6A81"/>
    <w:rsid w:val="00EF0B73"/>
    <w:rsid w:val="00EF7A86"/>
    <w:rsid w:val="00F13450"/>
    <w:rsid w:val="00F31549"/>
    <w:rsid w:val="00F6112C"/>
    <w:rsid w:val="00FA7F86"/>
    <w:rsid w:val="00FC64A9"/>
    <w:rsid w:val="00FD2E38"/>
    <w:rsid w:val="00FD6349"/>
    <w:rsid w:val="00FE3660"/>
    <w:rsid w:val="00FF2F12"/>
    <w:rsid w:val="00FF45E4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62D6A"/>
  <w15:chartTrackingRefBased/>
  <w15:docId w15:val="{AD64D623-B373-4006-AF76-9213C6F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table" w:styleId="TabeladeGrade4-nfase1">
    <w:name w:val="Grid Table 4 Accent 1"/>
    <w:basedOn w:val="Tabelanormal"/>
    <w:uiPriority w:val="49"/>
    <w:rsid w:val="00300C51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945D8"/>
    <w:pPr>
      <w:ind w:left="720"/>
      <w:contextualSpacing/>
    </w:pPr>
  </w:style>
  <w:style w:type="table" w:styleId="TabeladeGrade4">
    <w:name w:val="Grid Table 4"/>
    <w:basedOn w:val="Tabelanormal"/>
    <w:uiPriority w:val="49"/>
    <w:rsid w:val="00A2040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br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6505B-B9F2-42D1-AEBF-81D1B86F47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401</TotalTime>
  <Pages>2</Pages>
  <Words>348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Brandão</dc:creator>
  <cp:keywords/>
  <cp:lastModifiedBy>GABRIEL MONTEIRO ROCHA BRAZ DA SILVA .</cp:lastModifiedBy>
  <cp:revision>58</cp:revision>
  <dcterms:created xsi:type="dcterms:W3CDTF">2016-02-29T23:58:00Z</dcterms:created>
  <dcterms:modified xsi:type="dcterms:W3CDTF">2020-08-30T15:35:00Z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